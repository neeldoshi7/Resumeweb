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216" w:rsidRDefault="007B6F90" w:rsidP="00141A4C">
      <w:pPr>
        <w:pStyle w:val="Title"/>
      </w:pPr>
      <w:r>
        <w:t>Neel S. Doshi</w:t>
      </w:r>
    </w:p>
    <w:p w:rsidR="00141A4C" w:rsidRDefault="007B6F90" w:rsidP="00141A4C">
      <w:r>
        <w:t>802 Blue Empress,</w:t>
      </w:r>
      <w:r w:rsidR="00945EDD">
        <w:t xml:space="preserve"> </w:t>
      </w:r>
      <w:r>
        <w:t>Opp Poisar Gymkhana</w:t>
      </w:r>
      <w:r w:rsidR="00FE291B">
        <w:t>, Kandivali (W</w:t>
      </w:r>
      <w:r w:rsidR="00933F38">
        <w:t>est) Mumbai-400067</w:t>
      </w:r>
      <w:r w:rsidR="00141A4C">
        <w:t> | </w:t>
      </w:r>
      <w:r>
        <w:t>+91 8879762033</w:t>
      </w:r>
      <w:r w:rsidR="00141A4C">
        <w:t> | </w:t>
      </w:r>
      <w:r>
        <w:t>nldoshi414</w:t>
      </w:r>
      <w:r w:rsidR="00933F38">
        <w:t>@gmail.com</w:t>
      </w:r>
    </w:p>
    <w:p w:rsidR="00E52CFF" w:rsidRDefault="00E52CFF" w:rsidP="00141A4C">
      <w:pPr>
        <w:pStyle w:val="Heading1"/>
      </w:pPr>
      <w:r>
        <w:t xml:space="preserve">Personal Details </w:t>
      </w:r>
    </w:p>
    <w:p w:rsidR="00E52CFF" w:rsidRDefault="00E52CFF" w:rsidP="00141A4C">
      <w:pPr>
        <w:pStyle w:val="Heading1"/>
      </w:pPr>
    </w:p>
    <w:p w:rsidR="00E52CFF" w:rsidRDefault="00E52CFF" w:rsidP="00141A4C">
      <w:pPr>
        <w:pStyle w:val="Heading1"/>
        <w:rPr>
          <w:b w:val="0"/>
          <w:color w:val="000000" w:themeColor="text1"/>
          <w:sz w:val="22"/>
          <w:szCs w:val="22"/>
        </w:rPr>
      </w:pPr>
      <w:r w:rsidRPr="00E52CFF">
        <w:rPr>
          <w:b w:val="0"/>
          <w:color w:val="000000" w:themeColor="text1"/>
          <w:sz w:val="22"/>
          <w:szCs w:val="22"/>
        </w:rPr>
        <w:t xml:space="preserve">Date of </w:t>
      </w:r>
      <w:r w:rsidR="00721705" w:rsidRPr="00E52CFF">
        <w:rPr>
          <w:b w:val="0"/>
          <w:color w:val="000000" w:themeColor="text1"/>
          <w:sz w:val="22"/>
          <w:szCs w:val="22"/>
        </w:rPr>
        <w:t>Birth:</w:t>
      </w:r>
      <w:r w:rsidR="007B6F90">
        <w:rPr>
          <w:b w:val="0"/>
          <w:color w:val="000000" w:themeColor="text1"/>
          <w:sz w:val="22"/>
          <w:szCs w:val="22"/>
        </w:rPr>
        <w:t xml:space="preserve"> 30/05/1999</w:t>
      </w:r>
      <w:r>
        <w:rPr>
          <w:b w:val="0"/>
          <w:color w:val="000000" w:themeColor="text1"/>
          <w:sz w:val="22"/>
          <w:szCs w:val="22"/>
        </w:rPr>
        <w:t xml:space="preserve"> </w:t>
      </w:r>
    </w:p>
    <w:p w:rsidR="00E52CFF" w:rsidRDefault="00E52CFF" w:rsidP="00141A4C">
      <w:pPr>
        <w:pStyle w:val="Heading1"/>
        <w:rPr>
          <w:b w:val="0"/>
          <w:color w:val="000000" w:themeColor="text1"/>
          <w:sz w:val="22"/>
          <w:szCs w:val="22"/>
        </w:rPr>
      </w:pPr>
    </w:p>
    <w:p w:rsidR="00E52CFF" w:rsidRDefault="00E52CFF" w:rsidP="00141A4C">
      <w:pPr>
        <w:pStyle w:val="Heading1"/>
        <w:rPr>
          <w:b w:val="0"/>
          <w:color w:val="000000" w:themeColor="text1"/>
          <w:sz w:val="22"/>
          <w:szCs w:val="22"/>
        </w:rPr>
      </w:pPr>
      <w:r>
        <w:rPr>
          <w:b w:val="0"/>
          <w:color w:val="000000" w:themeColor="text1"/>
          <w:sz w:val="22"/>
          <w:szCs w:val="22"/>
        </w:rPr>
        <w:t>Blood</w:t>
      </w:r>
      <w:r w:rsidR="007B6F90">
        <w:rPr>
          <w:b w:val="0"/>
          <w:color w:val="000000" w:themeColor="text1"/>
          <w:sz w:val="22"/>
          <w:szCs w:val="22"/>
        </w:rPr>
        <w:t xml:space="preserve"> Group O+ ve</w:t>
      </w:r>
    </w:p>
    <w:p w:rsidR="00E52CFF" w:rsidRDefault="00E52CFF" w:rsidP="00141A4C">
      <w:pPr>
        <w:pStyle w:val="Heading1"/>
        <w:rPr>
          <w:b w:val="0"/>
          <w:color w:val="000000" w:themeColor="text1"/>
          <w:sz w:val="22"/>
          <w:szCs w:val="22"/>
        </w:rPr>
      </w:pPr>
    </w:p>
    <w:p w:rsidR="006270A9" w:rsidRDefault="00CA2317" w:rsidP="00141A4C">
      <w:pPr>
        <w:pStyle w:val="Heading1"/>
      </w:pPr>
      <w:sdt>
        <w:sdtPr>
          <w:alias w:val="Objective:"/>
          <w:tag w:val="Objective:"/>
          <w:id w:val="-731932020"/>
          <w:placeholder>
            <w:docPart w:val="2E4A1B70AF7E4A68A091C074C6AA837D"/>
          </w:placeholder>
          <w:temporary/>
          <w:showingPlcHdr/>
        </w:sdtPr>
        <w:sdtEndPr/>
        <w:sdtContent>
          <w:r w:rsidR="009D5933">
            <w:t>Objective</w:t>
          </w:r>
        </w:sdtContent>
      </w:sdt>
      <w:r w:rsidR="00494AD0">
        <w:t xml:space="preserve"> &amp; Career Profile</w:t>
      </w:r>
    </w:p>
    <w:p w:rsidR="00494AD0" w:rsidRDefault="00933F38" w:rsidP="00494A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At present my objective is</w:t>
      </w:r>
      <w:r w:rsidR="00BB46E8">
        <w:t xml:space="preserve"> to</w:t>
      </w:r>
      <w:r>
        <w:t xml:space="preserve"> get</w:t>
      </w:r>
      <w:r w:rsidR="007B6F90">
        <w:t xml:space="preserve"> Bachelors in Information Technology Engineering (B.E.</w:t>
      </w:r>
      <w:r w:rsidR="00052E9E">
        <w:t>-IT</w:t>
      </w:r>
      <w:r w:rsidR="007B6F90">
        <w:t>)</w:t>
      </w:r>
      <w:r w:rsidR="005A20FA">
        <w:t xml:space="preserve">. </w:t>
      </w:r>
      <w:r w:rsidR="00494AD0">
        <w:t xml:space="preserve"> </w:t>
      </w:r>
    </w:p>
    <w:p w:rsidR="00494AD0" w:rsidRPr="00C96282" w:rsidRDefault="00494AD0" w:rsidP="00494A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Times New Roman" w:hAnsi="Times New Roman"/>
          <w:sz w:val="24"/>
          <w:szCs w:val="24"/>
        </w:rPr>
      </w:pPr>
      <w:r w:rsidRPr="00C96282">
        <w:rPr>
          <w:rFonts w:ascii="Times New Roman" w:hAnsi="Times New Roman"/>
          <w:sz w:val="24"/>
          <w:szCs w:val="24"/>
        </w:rPr>
        <w:t>Assertive</w:t>
      </w:r>
      <w:r>
        <w:rPr>
          <w:rFonts w:ascii="Times New Roman" w:hAnsi="Times New Roman"/>
          <w:sz w:val="24"/>
          <w:szCs w:val="24"/>
        </w:rPr>
        <w:t xml:space="preserve"> </w:t>
      </w:r>
      <w:r w:rsidRPr="00C96282">
        <w:rPr>
          <w:rFonts w:ascii="Times New Roman" w:hAnsi="Times New Roman"/>
          <w:sz w:val="24"/>
          <w:szCs w:val="24"/>
        </w:rPr>
        <w:t>yet not aggressive to get the job done</w:t>
      </w:r>
      <w:r>
        <w:rPr>
          <w:rFonts w:ascii="Times New Roman" w:hAnsi="Times New Roman"/>
          <w:sz w:val="24"/>
          <w:szCs w:val="24"/>
        </w:rPr>
        <w:t xml:space="preserve">. </w:t>
      </w:r>
      <w:r w:rsidRPr="00C96282">
        <w:rPr>
          <w:rFonts w:ascii="Times New Roman" w:hAnsi="Times New Roman"/>
          <w:sz w:val="24"/>
          <w:szCs w:val="24"/>
        </w:rPr>
        <w:t>Will to excel in any commitment given or taken</w:t>
      </w:r>
      <w:r>
        <w:rPr>
          <w:rFonts w:ascii="Times New Roman" w:hAnsi="Times New Roman"/>
          <w:sz w:val="24"/>
          <w:szCs w:val="24"/>
        </w:rPr>
        <w:t xml:space="preserve">. </w:t>
      </w:r>
      <w:r w:rsidRPr="00C96282">
        <w:rPr>
          <w:rFonts w:ascii="Times New Roman" w:hAnsi="Times New Roman"/>
          <w:sz w:val="24"/>
          <w:szCs w:val="24"/>
        </w:rPr>
        <w:t>Ability to understand organization culture and nurturing good relationships with top management and team members.</w:t>
      </w:r>
    </w:p>
    <w:p w:rsidR="006270A9" w:rsidRDefault="00A2695F">
      <w:pPr>
        <w:pStyle w:val="Heading1"/>
      </w:pPr>
      <w:r>
        <w:t xml:space="preserve"> EDUCATION/WORK</w:t>
      </w:r>
    </w:p>
    <w:p w:rsidR="0082498C" w:rsidRPr="0082498C" w:rsidRDefault="0082498C" w:rsidP="0082498C">
      <w:p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</w:pPr>
      <w:r w:rsidRPr="0082498C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EDUCATION</w:t>
      </w:r>
    </w:p>
    <w:p w:rsidR="00B34C64" w:rsidRDefault="003433BA" w:rsidP="00656F4C">
      <w:pPr>
        <w:pStyle w:val="ListParagraph"/>
        <w:numPr>
          <w:ilvl w:val="0"/>
          <w:numId w:val="27"/>
        </w:numPr>
        <w:jc w:val="both"/>
      </w:pPr>
      <w:r>
        <w:t xml:space="preserve">Currently </w:t>
      </w:r>
      <w:r w:rsidR="007B6F90">
        <w:t>Pursuing T.E-I.T from Dwarkadas j. Sanghvi College of engineering</w:t>
      </w:r>
      <w:r w:rsidR="000D3E22">
        <w:t>.</w:t>
      </w:r>
    </w:p>
    <w:p w:rsidR="00B34C64" w:rsidRDefault="003433BA" w:rsidP="00656F4C">
      <w:pPr>
        <w:pStyle w:val="ListParagraph"/>
        <w:numPr>
          <w:ilvl w:val="0"/>
          <w:numId w:val="27"/>
        </w:numPr>
        <w:jc w:val="both"/>
      </w:pPr>
      <w:r>
        <w:t>Cleared 12</w:t>
      </w:r>
      <w:r w:rsidRPr="00B34C64">
        <w:rPr>
          <w:vertAlign w:val="superscript"/>
        </w:rPr>
        <w:t>th</w:t>
      </w:r>
      <w:r>
        <w:t xml:space="preserve"> Grade from Maharash</w:t>
      </w:r>
      <w:r w:rsidR="007B6F90">
        <w:t>tra state Board in February 2017 with 82.33% from Pace</w:t>
      </w:r>
      <w:r>
        <w:t xml:space="preserve"> Junior </w:t>
      </w:r>
      <w:r w:rsidR="007B6F90">
        <w:t xml:space="preserve">Sc. </w:t>
      </w:r>
      <w:r>
        <w:t>College.</w:t>
      </w:r>
    </w:p>
    <w:p w:rsidR="0082498C" w:rsidRDefault="003433BA" w:rsidP="00656F4C">
      <w:pPr>
        <w:pStyle w:val="ListParagraph"/>
        <w:numPr>
          <w:ilvl w:val="0"/>
          <w:numId w:val="27"/>
        </w:numPr>
        <w:jc w:val="both"/>
      </w:pPr>
      <w:r>
        <w:t>Cleared 10</w:t>
      </w:r>
      <w:r w:rsidRPr="00B34C64">
        <w:rPr>
          <w:vertAlign w:val="superscript"/>
        </w:rPr>
        <w:t>th</w:t>
      </w:r>
      <w:r>
        <w:t xml:space="preserve"> Gra</w:t>
      </w:r>
      <w:r w:rsidR="007B6F90">
        <w:t>de from ICSC Board in March 2015 with 95.00% from Gundecha Education Academy</w:t>
      </w:r>
      <w:r w:rsidR="000D3E22">
        <w:t>.</w:t>
      </w:r>
    </w:p>
    <w:p w:rsidR="006270A9" w:rsidRDefault="00656F4C" w:rsidP="00656F4C">
      <w:pPr>
        <w:pStyle w:val="Heading2"/>
        <w:jc w:val="both"/>
      </w:pPr>
      <w:r>
        <w:t>Work experience</w:t>
      </w:r>
      <w:r w:rsidR="00762CC1">
        <w:t xml:space="preserve"> </w:t>
      </w:r>
    </w:p>
    <w:p w:rsidR="0082498C" w:rsidRDefault="007B6F90" w:rsidP="00656F4C">
      <w:pPr>
        <w:pStyle w:val="ListParagraph"/>
        <w:numPr>
          <w:ilvl w:val="0"/>
          <w:numId w:val="27"/>
        </w:numPr>
        <w:jc w:val="both"/>
      </w:pPr>
      <w:r>
        <w:t>Currently Organising Maharashtra Summit (Model United Nations) as Marketing Head</w:t>
      </w:r>
      <w:r w:rsidR="0082498C">
        <w:t>.</w:t>
      </w:r>
    </w:p>
    <w:p w:rsidR="007B6F90" w:rsidRDefault="007B6F90" w:rsidP="00656F4C">
      <w:pPr>
        <w:pStyle w:val="ListParagraph"/>
        <w:numPr>
          <w:ilvl w:val="0"/>
          <w:numId w:val="27"/>
        </w:numPr>
        <w:jc w:val="both"/>
      </w:pPr>
      <w:r>
        <w:t>Worked in DJ-CSI as a Marketing Executive for the year 2018-19.</w:t>
      </w:r>
    </w:p>
    <w:p w:rsidR="007B6F90" w:rsidRDefault="007B6F90" w:rsidP="00656F4C">
      <w:pPr>
        <w:pStyle w:val="ListParagraph"/>
        <w:numPr>
          <w:ilvl w:val="0"/>
          <w:numId w:val="27"/>
        </w:numPr>
        <w:jc w:val="both"/>
      </w:pPr>
      <w:r>
        <w:t>Worked in DJ-Lit as a member of the technical committee responsible for management of the website and introducing updates.</w:t>
      </w:r>
    </w:p>
    <w:p w:rsidR="0082498C" w:rsidRDefault="00B34C64" w:rsidP="007B6F90">
      <w:pPr>
        <w:pStyle w:val="ListParagraph"/>
        <w:ind w:left="1440"/>
        <w:jc w:val="both"/>
      </w:pPr>
      <w:r>
        <w:t xml:space="preserve"> </w:t>
      </w:r>
    </w:p>
    <w:p w:rsidR="00587CB2" w:rsidRDefault="00587CB2" w:rsidP="00587CB2">
      <w:pPr>
        <w:pStyle w:val="Heading2"/>
      </w:pPr>
      <w:r w:rsidRPr="00587CB2">
        <w:t>Skills</w:t>
      </w:r>
    </w:p>
    <w:p w:rsidR="00587CB2" w:rsidRDefault="00587CB2" w:rsidP="00587CB2">
      <w:pPr>
        <w:pStyle w:val="ListParagraph"/>
        <w:numPr>
          <w:ilvl w:val="0"/>
          <w:numId w:val="38"/>
        </w:numPr>
      </w:pPr>
      <w:r>
        <w:t>HTML</w:t>
      </w:r>
    </w:p>
    <w:p w:rsidR="00587CB2" w:rsidRDefault="00587CB2" w:rsidP="00587CB2">
      <w:pPr>
        <w:pStyle w:val="ListParagraph"/>
        <w:numPr>
          <w:ilvl w:val="0"/>
          <w:numId w:val="38"/>
        </w:numPr>
      </w:pPr>
      <w:r>
        <w:t>CSS</w:t>
      </w:r>
    </w:p>
    <w:p w:rsidR="00587CB2" w:rsidRDefault="00587CB2" w:rsidP="00587CB2">
      <w:pPr>
        <w:pStyle w:val="ListParagraph"/>
        <w:numPr>
          <w:ilvl w:val="0"/>
          <w:numId w:val="38"/>
        </w:numPr>
      </w:pPr>
      <w:r>
        <w:t>Bootstrap</w:t>
      </w:r>
    </w:p>
    <w:p w:rsidR="00587CB2" w:rsidRDefault="00587CB2" w:rsidP="00587CB2">
      <w:pPr>
        <w:pStyle w:val="ListParagraph"/>
        <w:numPr>
          <w:ilvl w:val="0"/>
          <w:numId w:val="38"/>
        </w:numPr>
      </w:pPr>
      <w:r>
        <w:t>PHP</w:t>
      </w:r>
    </w:p>
    <w:p w:rsidR="00587CB2" w:rsidRDefault="00587CB2" w:rsidP="00587CB2">
      <w:pPr>
        <w:pStyle w:val="ListParagraph"/>
        <w:numPr>
          <w:ilvl w:val="0"/>
          <w:numId w:val="38"/>
        </w:numPr>
      </w:pPr>
      <w:r>
        <w:t>Javascript ( pursuing)</w:t>
      </w:r>
    </w:p>
    <w:p w:rsidR="00587CB2" w:rsidRDefault="00587CB2" w:rsidP="00587CB2">
      <w:pPr>
        <w:pStyle w:val="ListParagraph"/>
        <w:numPr>
          <w:ilvl w:val="0"/>
          <w:numId w:val="38"/>
        </w:numPr>
      </w:pPr>
      <w:r>
        <w:t>Java</w:t>
      </w:r>
    </w:p>
    <w:p w:rsidR="001167B5" w:rsidRDefault="00587CB2" w:rsidP="00587CB2">
      <w:pPr>
        <w:pStyle w:val="ListParagraph"/>
        <w:numPr>
          <w:ilvl w:val="0"/>
          <w:numId w:val="38"/>
        </w:numPr>
      </w:pPr>
      <w:r>
        <w:t>Python</w:t>
      </w:r>
    </w:p>
    <w:p w:rsidR="00587CB2" w:rsidRPr="00587CB2" w:rsidRDefault="001167B5" w:rsidP="00587CB2">
      <w:pPr>
        <w:pStyle w:val="ListParagraph"/>
        <w:numPr>
          <w:ilvl w:val="0"/>
          <w:numId w:val="38"/>
        </w:numPr>
      </w:pPr>
      <w:r>
        <w:t>Wordpress</w:t>
      </w:r>
      <w:r w:rsidR="00587CB2">
        <w:br/>
      </w:r>
    </w:p>
    <w:p w:rsidR="00762CC1" w:rsidRDefault="00762CC1" w:rsidP="00656F4C">
      <w:pPr>
        <w:pStyle w:val="ListBullet"/>
        <w:numPr>
          <w:ilvl w:val="0"/>
          <w:numId w:val="0"/>
        </w:numPr>
        <w:jc w:val="both"/>
      </w:pPr>
    </w:p>
    <w:p w:rsidR="003433BA" w:rsidRPr="0015206D" w:rsidRDefault="000D3E22" w:rsidP="00656F4C">
      <w:pPr>
        <w:pStyle w:val="ListBullet"/>
        <w:numPr>
          <w:ilvl w:val="0"/>
          <w:numId w:val="0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ACHI</w:t>
      </w:r>
      <w:r w:rsidR="00FE291B">
        <w:rPr>
          <w:b/>
          <w:sz w:val="24"/>
          <w:szCs w:val="24"/>
        </w:rPr>
        <w:t>E</w:t>
      </w:r>
      <w:r>
        <w:rPr>
          <w:b/>
          <w:sz w:val="24"/>
          <w:szCs w:val="24"/>
        </w:rPr>
        <w:t>VEMENTS</w:t>
      </w:r>
    </w:p>
    <w:p w:rsidR="006C1E24" w:rsidRDefault="0082498C" w:rsidP="00494AD0">
      <w:pPr>
        <w:pStyle w:val="ListBullet"/>
        <w:numPr>
          <w:ilvl w:val="0"/>
          <w:numId w:val="28"/>
        </w:numPr>
        <w:jc w:val="both"/>
      </w:pPr>
      <w:r>
        <w:lastRenderedPageBreak/>
        <w:t xml:space="preserve">Have successfully cleared Level </w:t>
      </w:r>
      <w:r w:rsidR="007B6F90">
        <w:t>1 HSK exam (Mandarin) with a merit score of 194/200.</w:t>
      </w:r>
    </w:p>
    <w:p w:rsidR="00DB6A30" w:rsidRDefault="006D55AA" w:rsidP="00494AD0">
      <w:pPr>
        <w:pStyle w:val="ListBullet"/>
        <w:numPr>
          <w:ilvl w:val="0"/>
          <w:numId w:val="28"/>
        </w:numPr>
        <w:jc w:val="both"/>
      </w:pPr>
      <w:r>
        <w:t>Hosted events in school and college.</w:t>
      </w:r>
    </w:p>
    <w:p w:rsidR="00656F4C" w:rsidRDefault="007B6F90" w:rsidP="00494AD0">
      <w:pPr>
        <w:pStyle w:val="ListBullet"/>
        <w:numPr>
          <w:ilvl w:val="0"/>
          <w:numId w:val="28"/>
        </w:numPr>
        <w:jc w:val="both"/>
      </w:pPr>
      <w:r>
        <w:t xml:space="preserve">Certified </w:t>
      </w:r>
      <w:r w:rsidR="00052E9E">
        <w:t xml:space="preserve">Equity Derivatives </w:t>
      </w:r>
      <w:r>
        <w:t>Trader from NSE</w:t>
      </w:r>
      <w:r w:rsidR="00052E9E">
        <w:t xml:space="preserve"> with a Score of 86/100</w:t>
      </w:r>
      <w:r w:rsidR="00656F4C">
        <w:t>.</w:t>
      </w:r>
    </w:p>
    <w:p w:rsidR="00656F4C" w:rsidRDefault="00656F4C" w:rsidP="00656F4C">
      <w:pPr>
        <w:pStyle w:val="ListBullet"/>
        <w:numPr>
          <w:ilvl w:val="0"/>
          <w:numId w:val="0"/>
        </w:numPr>
        <w:ind w:left="216"/>
        <w:jc w:val="both"/>
      </w:pPr>
    </w:p>
    <w:p w:rsidR="00494AD0" w:rsidRDefault="00494AD0" w:rsidP="00656F4C">
      <w:pPr>
        <w:pStyle w:val="ListBullet"/>
        <w:numPr>
          <w:ilvl w:val="0"/>
          <w:numId w:val="0"/>
        </w:numPr>
        <w:ind w:left="216"/>
        <w:jc w:val="both"/>
      </w:pPr>
    </w:p>
    <w:p w:rsidR="00494AD0" w:rsidRDefault="00494AD0" w:rsidP="00656F4C">
      <w:pPr>
        <w:pStyle w:val="ListBullet"/>
        <w:numPr>
          <w:ilvl w:val="0"/>
          <w:numId w:val="0"/>
        </w:numPr>
        <w:ind w:left="216"/>
        <w:jc w:val="both"/>
      </w:pPr>
    </w:p>
    <w:p w:rsidR="00DB6A30" w:rsidRDefault="00494AD0" w:rsidP="00656F4C">
      <w:pPr>
        <w:pStyle w:val="ListBullet"/>
        <w:numPr>
          <w:ilvl w:val="0"/>
          <w:numId w:val="0"/>
        </w:numPr>
        <w:ind w:left="216"/>
        <w:jc w:val="both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EXTRA CURRICULAR</w:t>
      </w:r>
      <w:r w:rsidR="0015206D" w:rsidRPr="00DB6A30">
        <w:rPr>
          <w:b/>
          <w:color w:val="000000" w:themeColor="text1"/>
          <w:sz w:val="24"/>
          <w:szCs w:val="24"/>
        </w:rPr>
        <w:t xml:space="preserve"> ACTIVITIES </w:t>
      </w:r>
    </w:p>
    <w:p w:rsidR="00494AD0" w:rsidRPr="00052E9E" w:rsidRDefault="00052E9E" w:rsidP="00052E9E">
      <w:pPr>
        <w:pStyle w:val="ListBullet"/>
        <w:numPr>
          <w:ilvl w:val="0"/>
          <w:numId w:val="29"/>
        </w:numPr>
        <w:jc w:val="both"/>
        <w:rPr>
          <w:b/>
          <w:color w:val="000000" w:themeColor="text1"/>
          <w:sz w:val="24"/>
          <w:szCs w:val="24"/>
        </w:rPr>
      </w:pPr>
      <w:r>
        <w:t>Participated in various Hackathons</w:t>
      </w:r>
    </w:p>
    <w:p w:rsidR="00052E9E" w:rsidRPr="00052E9E" w:rsidRDefault="00052E9E" w:rsidP="00052E9E">
      <w:pPr>
        <w:pStyle w:val="ListBullet"/>
        <w:numPr>
          <w:ilvl w:val="0"/>
          <w:numId w:val="29"/>
        </w:numPr>
        <w:jc w:val="both"/>
        <w:rPr>
          <w:b/>
          <w:color w:val="000000" w:themeColor="text1"/>
          <w:sz w:val="24"/>
          <w:szCs w:val="24"/>
        </w:rPr>
      </w:pPr>
      <w:r>
        <w:t>Varied interest in Reading books</w:t>
      </w:r>
    </w:p>
    <w:p w:rsidR="00052E9E" w:rsidRPr="00052E9E" w:rsidRDefault="00052E9E" w:rsidP="00052E9E">
      <w:pPr>
        <w:pStyle w:val="ListBullet"/>
        <w:numPr>
          <w:ilvl w:val="0"/>
          <w:numId w:val="29"/>
        </w:numPr>
        <w:jc w:val="both"/>
        <w:rPr>
          <w:b/>
          <w:color w:val="000000" w:themeColor="text1"/>
          <w:sz w:val="24"/>
          <w:szCs w:val="24"/>
        </w:rPr>
      </w:pPr>
      <w:r>
        <w:t>Travelling and trekking</w:t>
      </w:r>
    </w:p>
    <w:p w:rsidR="00052E9E" w:rsidRDefault="00052E9E" w:rsidP="00052E9E">
      <w:pPr>
        <w:pStyle w:val="ListBullet"/>
        <w:numPr>
          <w:ilvl w:val="0"/>
          <w:numId w:val="0"/>
        </w:numPr>
        <w:ind w:left="216" w:hanging="216"/>
        <w:jc w:val="both"/>
        <w:rPr>
          <w:b/>
          <w:color w:val="000000" w:themeColor="text1"/>
          <w:sz w:val="24"/>
          <w:szCs w:val="24"/>
        </w:rPr>
      </w:pPr>
    </w:p>
    <w:p w:rsidR="000D3E22" w:rsidRPr="00494AD0" w:rsidRDefault="00DB6A30" w:rsidP="00587CB2">
      <w:pPr>
        <w:pStyle w:val="ListBullet"/>
        <w:numPr>
          <w:ilvl w:val="0"/>
          <w:numId w:val="0"/>
        </w:numPr>
        <w:ind w:left="216" w:hanging="216"/>
        <w:jc w:val="both"/>
        <w:rPr>
          <w:b/>
          <w:color w:val="000000" w:themeColor="text1"/>
          <w:sz w:val="24"/>
          <w:szCs w:val="24"/>
        </w:rPr>
      </w:pPr>
      <w:r w:rsidRPr="00494AD0">
        <w:rPr>
          <w:b/>
          <w:color w:val="000000" w:themeColor="text1"/>
          <w:sz w:val="24"/>
          <w:szCs w:val="24"/>
        </w:rPr>
        <w:t>SPOKEN LANGUAGES</w:t>
      </w:r>
    </w:p>
    <w:p w:rsidR="00DB6A30" w:rsidRPr="00494AD0" w:rsidRDefault="00DB6A30" w:rsidP="00494AD0">
      <w:pPr>
        <w:pStyle w:val="ListBullet"/>
        <w:numPr>
          <w:ilvl w:val="0"/>
          <w:numId w:val="33"/>
        </w:numPr>
        <w:jc w:val="both"/>
      </w:pPr>
      <w:r w:rsidRPr="00494AD0">
        <w:t>English</w:t>
      </w:r>
      <w:r w:rsidR="0069613E">
        <w:t xml:space="preserve"> </w:t>
      </w:r>
    </w:p>
    <w:p w:rsidR="00DB6A30" w:rsidRPr="00494AD0" w:rsidRDefault="00656F4C" w:rsidP="00494AD0">
      <w:pPr>
        <w:pStyle w:val="ListBullet"/>
        <w:numPr>
          <w:ilvl w:val="0"/>
          <w:numId w:val="33"/>
        </w:numPr>
        <w:jc w:val="both"/>
      </w:pPr>
      <w:r w:rsidRPr="00494AD0">
        <w:t>Guja</w:t>
      </w:r>
      <w:r w:rsidR="00DB6A30" w:rsidRPr="00494AD0">
        <w:t>rati</w:t>
      </w:r>
    </w:p>
    <w:p w:rsidR="00DB6A30" w:rsidRDefault="00DB6A30" w:rsidP="00494AD0">
      <w:pPr>
        <w:pStyle w:val="ListBullet"/>
        <w:numPr>
          <w:ilvl w:val="0"/>
          <w:numId w:val="33"/>
        </w:numPr>
        <w:jc w:val="both"/>
      </w:pPr>
      <w:r w:rsidRPr="00494AD0">
        <w:t>Hindi</w:t>
      </w:r>
    </w:p>
    <w:p w:rsidR="00052E9E" w:rsidRPr="00494AD0" w:rsidRDefault="00052E9E" w:rsidP="00494AD0">
      <w:pPr>
        <w:pStyle w:val="ListBullet"/>
        <w:numPr>
          <w:ilvl w:val="0"/>
          <w:numId w:val="33"/>
        </w:numPr>
        <w:jc w:val="both"/>
      </w:pPr>
      <w:r>
        <w:t>Mandarin(HSK 1)</w:t>
      </w:r>
    </w:p>
    <w:p w:rsidR="00494AD0" w:rsidRPr="00494AD0" w:rsidRDefault="00494AD0" w:rsidP="00052E9E">
      <w:pPr>
        <w:pStyle w:val="ListBullet"/>
        <w:numPr>
          <w:ilvl w:val="0"/>
          <w:numId w:val="0"/>
        </w:numPr>
        <w:ind w:left="216" w:hanging="216"/>
        <w:jc w:val="both"/>
      </w:pPr>
    </w:p>
    <w:p w:rsidR="00E52CFF" w:rsidRPr="00E52CFF" w:rsidRDefault="00E52CFF" w:rsidP="00656F4C">
      <w:pPr>
        <w:pStyle w:val="Heading2"/>
        <w:jc w:val="both"/>
      </w:pPr>
      <w:r>
        <w:t>Hobbies &amp; Passion</w:t>
      </w:r>
    </w:p>
    <w:p w:rsidR="00E52CFF" w:rsidRDefault="00E52CFF" w:rsidP="00A53098">
      <w:pPr>
        <w:pStyle w:val="ListParagraph"/>
        <w:numPr>
          <w:ilvl w:val="0"/>
          <w:numId w:val="32"/>
        </w:numPr>
        <w:jc w:val="both"/>
      </w:pPr>
      <w:r>
        <w:t>Reading Books.</w:t>
      </w:r>
      <w:r>
        <w:tab/>
      </w:r>
      <w:r>
        <w:tab/>
      </w:r>
    </w:p>
    <w:p w:rsidR="00494AD0" w:rsidRDefault="00494AD0" w:rsidP="00494AD0">
      <w:pPr>
        <w:pStyle w:val="ListParagraph"/>
        <w:numPr>
          <w:ilvl w:val="0"/>
          <w:numId w:val="32"/>
        </w:numPr>
        <w:jc w:val="both"/>
      </w:pPr>
      <w:r>
        <w:t>Travelling &amp; Trekking</w:t>
      </w:r>
    </w:p>
    <w:p w:rsidR="00A53098" w:rsidRDefault="00A53098" w:rsidP="00494AD0">
      <w:pPr>
        <w:pStyle w:val="ListParagraph"/>
        <w:numPr>
          <w:ilvl w:val="0"/>
          <w:numId w:val="32"/>
        </w:numPr>
        <w:jc w:val="both"/>
      </w:pPr>
      <w:r>
        <w:t>Regular Analysis of Stock Market and research of upcoming IPOs</w:t>
      </w:r>
    </w:p>
    <w:p w:rsidR="00A53098" w:rsidRDefault="00A53098" w:rsidP="00494AD0">
      <w:pPr>
        <w:pStyle w:val="ListParagraph"/>
        <w:numPr>
          <w:ilvl w:val="0"/>
          <w:numId w:val="32"/>
        </w:numPr>
        <w:jc w:val="both"/>
      </w:pPr>
      <w:r>
        <w:t xml:space="preserve">Tech Enthusiast </w:t>
      </w:r>
    </w:p>
    <w:p w:rsidR="00A53098" w:rsidRDefault="00A53098" w:rsidP="00494AD0">
      <w:pPr>
        <w:pStyle w:val="ListParagraph"/>
        <w:numPr>
          <w:ilvl w:val="0"/>
          <w:numId w:val="32"/>
        </w:numPr>
        <w:jc w:val="both"/>
      </w:pPr>
      <w:r>
        <w:t>Playing and watching Football</w:t>
      </w:r>
    </w:p>
    <w:p w:rsidR="00587CB2" w:rsidRDefault="00587CB2" w:rsidP="00587CB2">
      <w:pPr>
        <w:jc w:val="both"/>
      </w:pPr>
    </w:p>
    <w:p w:rsidR="00587CB2" w:rsidRDefault="00587CB2" w:rsidP="00587CB2">
      <w:pPr>
        <w:pStyle w:val="Heading2"/>
      </w:pPr>
      <w:r>
        <w:t>ReferenceS</w:t>
      </w:r>
    </w:p>
    <w:p w:rsidR="00587CB2" w:rsidRDefault="00587CB2" w:rsidP="00587CB2">
      <w:pPr>
        <w:pStyle w:val="ListParagraph"/>
        <w:numPr>
          <w:ilvl w:val="0"/>
          <w:numId w:val="37"/>
        </w:numPr>
      </w:pPr>
      <w:r>
        <w:t xml:space="preserve">Created and managing </w:t>
      </w:r>
      <w:hyperlink r:id="rId8" w:history="1">
        <w:r w:rsidRPr="00450E4D">
          <w:rPr>
            <w:rStyle w:val="Hyperlink"/>
          </w:rPr>
          <w:t>www.maharashtrasummit.com</w:t>
        </w:r>
      </w:hyperlink>
    </w:p>
    <w:p w:rsidR="00587CB2" w:rsidRDefault="00587CB2" w:rsidP="00587CB2">
      <w:pPr>
        <w:pStyle w:val="ListParagraph"/>
        <w:numPr>
          <w:ilvl w:val="0"/>
          <w:numId w:val="37"/>
        </w:numPr>
      </w:pPr>
      <w:r>
        <w:t xml:space="preserve">Managed </w:t>
      </w:r>
      <w:hyperlink r:id="rId9" w:history="1">
        <w:r w:rsidRPr="00450E4D">
          <w:rPr>
            <w:rStyle w:val="Hyperlink"/>
          </w:rPr>
          <w:t>www.djvu.in</w:t>
        </w:r>
      </w:hyperlink>
    </w:p>
    <w:p w:rsidR="00587CB2" w:rsidRPr="00587CB2" w:rsidRDefault="00587CB2" w:rsidP="00587CB2"/>
    <w:p w:rsidR="00E52CFF" w:rsidRDefault="00E52CFF" w:rsidP="00656F4C">
      <w:pPr>
        <w:jc w:val="both"/>
      </w:pPr>
    </w:p>
    <w:p w:rsidR="00052E9E" w:rsidRDefault="00052E9E" w:rsidP="00656F4C">
      <w:pPr>
        <w:jc w:val="both"/>
      </w:pPr>
      <w:r>
        <w:t>Neel Doshi</w:t>
      </w:r>
    </w:p>
    <w:p w:rsidR="00A13817" w:rsidRDefault="00A13817" w:rsidP="00656F4C">
      <w:pPr>
        <w:jc w:val="both"/>
      </w:pPr>
      <w:r>
        <w:tab/>
      </w:r>
      <w:hyperlink r:id="rId10" w:history="1">
        <w:r>
          <w:rPr>
            <w:rStyle w:val="Hyperlink"/>
          </w:rPr>
          <w:t>https://laughing-nobel-8c6cee.netlify.com/</w:t>
        </w:r>
      </w:hyperlink>
      <w:bookmarkStart w:id="0" w:name="_GoBack"/>
      <w:bookmarkEnd w:id="0"/>
    </w:p>
    <w:p w:rsidR="00DB6A30" w:rsidRDefault="00DB6A30" w:rsidP="00656F4C">
      <w:pPr>
        <w:jc w:val="both"/>
      </w:pPr>
    </w:p>
    <w:p w:rsidR="005A20FA" w:rsidRPr="00DB6A30" w:rsidRDefault="005A20FA" w:rsidP="00052E9E">
      <w:pPr>
        <w:pStyle w:val="ListBullet"/>
        <w:numPr>
          <w:ilvl w:val="0"/>
          <w:numId w:val="0"/>
        </w:numPr>
        <w:ind w:left="216" w:hanging="216"/>
        <w:jc w:val="both"/>
      </w:pPr>
    </w:p>
    <w:p w:rsidR="0015206D" w:rsidRDefault="0015206D" w:rsidP="00656F4C">
      <w:pPr>
        <w:jc w:val="both"/>
      </w:pPr>
    </w:p>
    <w:p w:rsidR="0015206D" w:rsidRPr="0015206D" w:rsidRDefault="0015206D" w:rsidP="0015206D"/>
    <w:p w:rsidR="0015206D" w:rsidRDefault="0015206D" w:rsidP="0015206D">
      <w:pPr>
        <w:pStyle w:val="ListBullet"/>
        <w:numPr>
          <w:ilvl w:val="0"/>
          <w:numId w:val="0"/>
        </w:numPr>
        <w:tabs>
          <w:tab w:val="left" w:pos="2205"/>
        </w:tabs>
        <w:ind w:left="216" w:hanging="216"/>
      </w:pPr>
      <w:r>
        <w:tab/>
      </w:r>
      <w:r>
        <w:tab/>
      </w:r>
    </w:p>
    <w:p w:rsidR="0015206D" w:rsidRPr="001B29CF" w:rsidRDefault="0015206D" w:rsidP="0015206D">
      <w:pPr>
        <w:pStyle w:val="ListBullet"/>
        <w:numPr>
          <w:ilvl w:val="0"/>
          <w:numId w:val="0"/>
        </w:numPr>
        <w:ind w:left="216" w:hanging="216"/>
      </w:pPr>
    </w:p>
    <w:sectPr w:rsidR="0015206D" w:rsidRPr="001B29CF" w:rsidSect="00617B26">
      <w:footerReference w:type="default" r:id="rId11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2317" w:rsidRDefault="00CA2317">
      <w:pPr>
        <w:spacing w:after="0"/>
      </w:pPr>
      <w:r>
        <w:separator/>
      </w:r>
    </w:p>
  </w:endnote>
  <w:endnote w:type="continuationSeparator" w:id="0">
    <w:p w:rsidR="00CA2317" w:rsidRDefault="00CA231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5EDD" w:rsidRDefault="00945EDD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13817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2317" w:rsidRDefault="00CA2317">
      <w:pPr>
        <w:spacing w:after="0"/>
      </w:pPr>
      <w:r>
        <w:separator/>
      </w:r>
    </w:p>
  </w:footnote>
  <w:footnote w:type="continuationSeparator" w:id="0">
    <w:p w:rsidR="00CA2317" w:rsidRDefault="00CA231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593047E"/>
    <w:multiLevelType w:val="hybridMultilevel"/>
    <w:tmpl w:val="E8F4A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0E877638"/>
    <w:multiLevelType w:val="hybridMultilevel"/>
    <w:tmpl w:val="2B4EC2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FF320F7"/>
    <w:multiLevelType w:val="hybridMultilevel"/>
    <w:tmpl w:val="A21EF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4844D90"/>
    <w:multiLevelType w:val="hybridMultilevel"/>
    <w:tmpl w:val="955C81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B455244"/>
    <w:multiLevelType w:val="hybridMultilevel"/>
    <w:tmpl w:val="5D4A6C2C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8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2A246428"/>
    <w:multiLevelType w:val="hybridMultilevel"/>
    <w:tmpl w:val="2B386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BB0585E"/>
    <w:multiLevelType w:val="hybridMultilevel"/>
    <w:tmpl w:val="892854F4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3" w15:restartNumberingAfterBreak="0">
    <w:nsid w:val="4DED483F"/>
    <w:multiLevelType w:val="hybridMultilevel"/>
    <w:tmpl w:val="AE1AAF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27B015F"/>
    <w:multiLevelType w:val="hybridMultilevel"/>
    <w:tmpl w:val="901CF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57495DD5"/>
    <w:multiLevelType w:val="hybridMultilevel"/>
    <w:tmpl w:val="0D56E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AE6539"/>
    <w:multiLevelType w:val="hybridMultilevel"/>
    <w:tmpl w:val="FCBA29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383D7F"/>
    <w:multiLevelType w:val="hybridMultilevel"/>
    <w:tmpl w:val="D6E00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31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 w15:restartNumberingAfterBreak="0">
    <w:nsid w:val="72D53347"/>
    <w:multiLevelType w:val="hybridMultilevel"/>
    <w:tmpl w:val="F56238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BB0433"/>
    <w:multiLevelType w:val="hybridMultilevel"/>
    <w:tmpl w:val="98686C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8"/>
  </w:num>
  <w:num w:numId="15">
    <w:abstractNumId w:val="25"/>
  </w:num>
  <w:num w:numId="16">
    <w:abstractNumId w:val="13"/>
  </w:num>
  <w:num w:numId="17">
    <w:abstractNumId w:val="21"/>
  </w:num>
  <w:num w:numId="18">
    <w:abstractNumId w:val="11"/>
  </w:num>
  <w:num w:numId="19">
    <w:abstractNumId w:val="31"/>
  </w:num>
  <w:num w:numId="20">
    <w:abstractNumId w:val="26"/>
  </w:num>
  <w:num w:numId="21">
    <w:abstractNumId w:val="12"/>
  </w:num>
  <w:num w:numId="22">
    <w:abstractNumId w:val="20"/>
  </w:num>
  <w:num w:numId="23">
    <w:abstractNumId w:val="30"/>
  </w:num>
  <w:num w:numId="24">
    <w:abstractNumId w:val="15"/>
  </w:num>
  <w:num w:numId="25">
    <w:abstractNumId w:val="10"/>
  </w:num>
  <w:num w:numId="26">
    <w:abstractNumId w:val="19"/>
  </w:num>
  <w:num w:numId="27">
    <w:abstractNumId w:val="29"/>
  </w:num>
  <w:num w:numId="28">
    <w:abstractNumId w:val="24"/>
  </w:num>
  <w:num w:numId="29">
    <w:abstractNumId w:val="27"/>
  </w:num>
  <w:num w:numId="30">
    <w:abstractNumId w:val="12"/>
  </w:num>
  <w:num w:numId="31">
    <w:abstractNumId w:val="22"/>
  </w:num>
  <w:num w:numId="32">
    <w:abstractNumId w:val="23"/>
  </w:num>
  <w:num w:numId="33">
    <w:abstractNumId w:val="17"/>
  </w:num>
  <w:num w:numId="34">
    <w:abstractNumId w:val="14"/>
  </w:num>
  <w:num w:numId="35">
    <w:abstractNumId w:val="32"/>
  </w:num>
  <w:num w:numId="36">
    <w:abstractNumId w:val="16"/>
  </w:num>
  <w:num w:numId="37">
    <w:abstractNumId w:val="28"/>
  </w:num>
  <w:num w:numId="3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F38"/>
    <w:rsid w:val="00052E9E"/>
    <w:rsid w:val="000A4F59"/>
    <w:rsid w:val="000D3E22"/>
    <w:rsid w:val="001167B5"/>
    <w:rsid w:val="00141A4C"/>
    <w:rsid w:val="00142E2C"/>
    <w:rsid w:val="0015206D"/>
    <w:rsid w:val="00181204"/>
    <w:rsid w:val="001B29CF"/>
    <w:rsid w:val="0028220F"/>
    <w:rsid w:val="002B5043"/>
    <w:rsid w:val="00302CAC"/>
    <w:rsid w:val="003433BA"/>
    <w:rsid w:val="00356C14"/>
    <w:rsid w:val="00494AD0"/>
    <w:rsid w:val="00540101"/>
    <w:rsid w:val="00587CB2"/>
    <w:rsid w:val="005A20FA"/>
    <w:rsid w:val="005E2639"/>
    <w:rsid w:val="00617B26"/>
    <w:rsid w:val="006270A9"/>
    <w:rsid w:val="00656F4C"/>
    <w:rsid w:val="00675956"/>
    <w:rsid w:val="00681034"/>
    <w:rsid w:val="00685FF0"/>
    <w:rsid w:val="0069613E"/>
    <w:rsid w:val="006C1E24"/>
    <w:rsid w:val="006D55AA"/>
    <w:rsid w:val="00721705"/>
    <w:rsid w:val="00755E96"/>
    <w:rsid w:val="00762CC1"/>
    <w:rsid w:val="007B6F90"/>
    <w:rsid w:val="00816216"/>
    <w:rsid w:val="0082498C"/>
    <w:rsid w:val="0087734B"/>
    <w:rsid w:val="008A4DEA"/>
    <w:rsid w:val="008E214C"/>
    <w:rsid w:val="00933F38"/>
    <w:rsid w:val="00945EDD"/>
    <w:rsid w:val="009D5933"/>
    <w:rsid w:val="00A13817"/>
    <w:rsid w:val="00A2695F"/>
    <w:rsid w:val="00A53098"/>
    <w:rsid w:val="00AE3F10"/>
    <w:rsid w:val="00B34C64"/>
    <w:rsid w:val="00BB46E8"/>
    <w:rsid w:val="00BD768D"/>
    <w:rsid w:val="00C315A3"/>
    <w:rsid w:val="00C61F8E"/>
    <w:rsid w:val="00CA2317"/>
    <w:rsid w:val="00CF7359"/>
    <w:rsid w:val="00D30117"/>
    <w:rsid w:val="00D5428F"/>
    <w:rsid w:val="00D81696"/>
    <w:rsid w:val="00DB6A30"/>
    <w:rsid w:val="00DD6AC7"/>
    <w:rsid w:val="00E52CFF"/>
    <w:rsid w:val="00E60C1B"/>
    <w:rsid w:val="00E83E4B"/>
    <w:rsid w:val="00F00CC7"/>
    <w:rsid w:val="00FE2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B884428-5E2B-4470-A100-1E8A97CE7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20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6AC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D6AC7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D6AC7"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sid w:val="00DD6AC7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D6AC7"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D6AC7"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D6AC7"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BB46E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5206D"/>
    <w:rPr>
      <w:rFonts w:asciiTheme="majorHAnsi" w:eastAsiaTheme="majorEastAsia" w:hAnsiTheme="majorHAnsi" w:cstheme="majorBidi"/>
      <w:i/>
      <w:iCs/>
      <w:color w:val="2A7B88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harashtrasummit.com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laughing-nobel-8c6cee.netlify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djvu.in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E4A1B70AF7E4A68A091C074C6AA8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4212D-8227-41BA-A7BF-9EAEBA030383}"/>
      </w:docPartPr>
      <w:docPartBody>
        <w:p w:rsidR="000E0DDF" w:rsidRDefault="00B6615B">
          <w:pPr>
            <w:pStyle w:val="2E4A1B70AF7E4A68A091C074C6AA837D"/>
          </w:pPr>
          <w:r>
            <w:t>Objective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C00A7"/>
    <w:rsid w:val="000C00A7"/>
    <w:rsid w:val="000E0DDF"/>
    <w:rsid w:val="00121C14"/>
    <w:rsid w:val="00344A9A"/>
    <w:rsid w:val="003A0425"/>
    <w:rsid w:val="0060261F"/>
    <w:rsid w:val="00882BEC"/>
    <w:rsid w:val="009B7CAB"/>
    <w:rsid w:val="009E2E1A"/>
    <w:rsid w:val="00A47980"/>
    <w:rsid w:val="00AC2678"/>
    <w:rsid w:val="00B6615B"/>
    <w:rsid w:val="00D0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2B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933A2A6F6449A881F13F8672EBB6E2">
    <w:name w:val="F4933A2A6F6449A881F13F8672EBB6E2"/>
    <w:rsid w:val="00882BEC"/>
  </w:style>
  <w:style w:type="paragraph" w:customStyle="1" w:styleId="05C31B1B69C8441BBCBDF9B65F3158BF">
    <w:name w:val="05C31B1B69C8441BBCBDF9B65F3158BF"/>
    <w:rsid w:val="00882BEC"/>
  </w:style>
  <w:style w:type="paragraph" w:customStyle="1" w:styleId="6752458C5F2049918C1D91566B9F49F2">
    <w:name w:val="6752458C5F2049918C1D91566B9F49F2"/>
    <w:rsid w:val="00882BEC"/>
  </w:style>
  <w:style w:type="paragraph" w:customStyle="1" w:styleId="B46F0983C7DB472CB1A0923A9C1D6941">
    <w:name w:val="B46F0983C7DB472CB1A0923A9C1D6941"/>
    <w:rsid w:val="00882BEC"/>
  </w:style>
  <w:style w:type="paragraph" w:customStyle="1" w:styleId="2E4A1B70AF7E4A68A091C074C6AA837D">
    <w:name w:val="2E4A1B70AF7E4A68A091C074C6AA837D"/>
    <w:rsid w:val="00882BEC"/>
  </w:style>
  <w:style w:type="paragraph" w:customStyle="1" w:styleId="88508A6EE75C4AF19D82AE1495C3E5E6">
    <w:name w:val="88508A6EE75C4AF19D82AE1495C3E5E6"/>
    <w:rsid w:val="00882BEC"/>
  </w:style>
  <w:style w:type="paragraph" w:customStyle="1" w:styleId="19F9B0D386074464A90313C165CC0DB2">
    <w:name w:val="19F9B0D386074464A90313C165CC0DB2"/>
    <w:rsid w:val="00882BEC"/>
  </w:style>
  <w:style w:type="paragraph" w:customStyle="1" w:styleId="F922355F33094709959CFECF6675159A">
    <w:name w:val="F922355F33094709959CFECF6675159A"/>
    <w:rsid w:val="00882BEC"/>
  </w:style>
  <w:style w:type="paragraph" w:customStyle="1" w:styleId="4E03C2FE5F8D4614BD425098D607E2F4">
    <w:name w:val="4E03C2FE5F8D4614BD425098D607E2F4"/>
    <w:rsid w:val="00882BEC"/>
  </w:style>
  <w:style w:type="paragraph" w:customStyle="1" w:styleId="7E99DF13A2E2408F9094579670E423DD">
    <w:name w:val="7E99DF13A2E2408F9094579670E423DD"/>
    <w:rsid w:val="00882BEC"/>
  </w:style>
  <w:style w:type="paragraph" w:customStyle="1" w:styleId="AF928E55CD154FBD97139459203C08AF">
    <w:name w:val="AF928E55CD154FBD97139459203C08AF"/>
    <w:rsid w:val="00882BEC"/>
  </w:style>
  <w:style w:type="paragraph" w:customStyle="1" w:styleId="2F743D54424042628D4CFF93BA0FA01D">
    <w:name w:val="2F743D54424042628D4CFF93BA0FA01D"/>
    <w:rsid w:val="00882BEC"/>
  </w:style>
  <w:style w:type="paragraph" w:customStyle="1" w:styleId="6D73A6A94DC0439798BA21288DD771EA">
    <w:name w:val="6D73A6A94DC0439798BA21288DD771EA"/>
    <w:rsid w:val="00882BEC"/>
  </w:style>
  <w:style w:type="paragraph" w:customStyle="1" w:styleId="32A6EF888AE24A7B9903AB96C3B54995">
    <w:name w:val="32A6EF888AE24A7B9903AB96C3B54995"/>
    <w:rsid w:val="00882BEC"/>
  </w:style>
  <w:style w:type="paragraph" w:customStyle="1" w:styleId="3768F3F0EC63433794DC52EC0560CFF7">
    <w:name w:val="3768F3F0EC63433794DC52EC0560CFF7"/>
    <w:rsid w:val="00882BEC"/>
  </w:style>
  <w:style w:type="paragraph" w:customStyle="1" w:styleId="76AFD2A0A19449D4BAF58A27C257D322">
    <w:name w:val="76AFD2A0A19449D4BAF58A27C257D322"/>
    <w:rsid w:val="00882BEC"/>
  </w:style>
  <w:style w:type="paragraph" w:customStyle="1" w:styleId="DA1F8B468947480AA0E483D485213E15">
    <w:name w:val="DA1F8B468947480AA0E483D485213E15"/>
    <w:rsid w:val="00882BEC"/>
  </w:style>
  <w:style w:type="paragraph" w:customStyle="1" w:styleId="044A91D2F361498C9641FD5367D8A6EA">
    <w:name w:val="044A91D2F361498C9641FD5367D8A6EA"/>
    <w:rsid w:val="00882BEC"/>
  </w:style>
  <w:style w:type="paragraph" w:customStyle="1" w:styleId="0FAD1CBC99C343E194878560D31225DB">
    <w:name w:val="0FAD1CBC99C343E194878560D31225DB"/>
    <w:rsid w:val="00882BEC"/>
  </w:style>
  <w:style w:type="paragraph" w:customStyle="1" w:styleId="F230015B9B0F4A1BB2523432CD75278D">
    <w:name w:val="F230015B9B0F4A1BB2523432CD75278D"/>
    <w:rsid w:val="00882BEC"/>
  </w:style>
  <w:style w:type="paragraph" w:customStyle="1" w:styleId="B18DA02DB11B4458909C0BAB3209D5F9">
    <w:name w:val="B18DA02DB11B4458909C0BAB3209D5F9"/>
    <w:rsid w:val="00882BEC"/>
  </w:style>
  <w:style w:type="paragraph" w:customStyle="1" w:styleId="E8B12F2093F744ABBAC73AA2D6268788">
    <w:name w:val="E8B12F2093F744ABBAC73AA2D6268788"/>
    <w:rsid w:val="00882BEC"/>
  </w:style>
  <w:style w:type="paragraph" w:customStyle="1" w:styleId="34845E6BAF914B8B8222E19997C7F3EE">
    <w:name w:val="34845E6BAF914B8B8222E19997C7F3EE"/>
    <w:rsid w:val="00882BEC"/>
  </w:style>
  <w:style w:type="paragraph" w:customStyle="1" w:styleId="DB2F38C7AB674873A006FFB92E24562D">
    <w:name w:val="DB2F38C7AB674873A006FFB92E24562D"/>
    <w:rsid w:val="00882BEC"/>
  </w:style>
  <w:style w:type="paragraph" w:customStyle="1" w:styleId="DE2F21E49E994AF6A5A295FF90600E1B">
    <w:name w:val="DE2F21E49E994AF6A5A295FF90600E1B"/>
    <w:rsid w:val="00882BEC"/>
  </w:style>
  <w:style w:type="paragraph" w:customStyle="1" w:styleId="62E217FBD6F04335AF196FC504225107">
    <w:name w:val="62E217FBD6F04335AF196FC504225107"/>
    <w:rsid w:val="00882BEC"/>
  </w:style>
  <w:style w:type="paragraph" w:customStyle="1" w:styleId="A794829CB2D64B6AB06E57F6337FA8DA">
    <w:name w:val="A794829CB2D64B6AB06E57F6337FA8DA"/>
    <w:rsid w:val="00882BEC"/>
  </w:style>
  <w:style w:type="paragraph" w:customStyle="1" w:styleId="69839D8BAF94431A88F01083273794D9">
    <w:name w:val="69839D8BAF94431A88F01083273794D9"/>
    <w:rsid w:val="00882BEC"/>
  </w:style>
  <w:style w:type="paragraph" w:customStyle="1" w:styleId="68EF9B80E5DD4465954EECA35F5FF28F">
    <w:name w:val="68EF9B80E5DD4465954EECA35F5FF28F"/>
    <w:rsid w:val="00882BEC"/>
  </w:style>
  <w:style w:type="paragraph" w:customStyle="1" w:styleId="4A4BD1600F9942789F0F21CAB01B11C6">
    <w:name w:val="4A4BD1600F9942789F0F21CAB01B11C6"/>
    <w:rsid w:val="00882BEC"/>
  </w:style>
  <w:style w:type="paragraph" w:customStyle="1" w:styleId="02BAE76C43EE4C4B8F2CB6823E9A6B34">
    <w:name w:val="02BAE76C43EE4C4B8F2CB6823E9A6B34"/>
    <w:rsid w:val="00882BEC"/>
  </w:style>
  <w:style w:type="paragraph" w:customStyle="1" w:styleId="D70F70BD65594D00A3B8B6FD59FB9CF9">
    <w:name w:val="D70F70BD65594D00A3B8B6FD59FB9CF9"/>
    <w:rsid w:val="00882BEC"/>
  </w:style>
  <w:style w:type="paragraph" w:customStyle="1" w:styleId="BF67DCB73E324A9286BA1DA6AC162A6C">
    <w:name w:val="BF67DCB73E324A9286BA1DA6AC162A6C"/>
    <w:rsid w:val="00882BEC"/>
  </w:style>
  <w:style w:type="paragraph" w:customStyle="1" w:styleId="311B688A7B7141908D85E51AA37B10E5">
    <w:name w:val="311B688A7B7141908D85E51AA37B10E5"/>
    <w:rsid w:val="000C00A7"/>
  </w:style>
  <w:style w:type="paragraph" w:customStyle="1" w:styleId="E3394CF2BBDA43EAA2CAE868ACE3A658">
    <w:name w:val="E3394CF2BBDA43EAA2CAE868ACE3A658"/>
    <w:rsid w:val="000C00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48792-2810-433E-A11D-19A4A172E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325</TotalTime>
  <Pages>3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neel doshi</cp:lastModifiedBy>
  <cp:revision>8</cp:revision>
  <cp:lastPrinted>2018-04-17T18:51:00Z</cp:lastPrinted>
  <dcterms:created xsi:type="dcterms:W3CDTF">2019-07-21T20:04:00Z</dcterms:created>
  <dcterms:modified xsi:type="dcterms:W3CDTF">2019-07-23T16:16:00Z</dcterms:modified>
  <cp:version/>
</cp:coreProperties>
</file>